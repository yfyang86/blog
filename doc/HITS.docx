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color w:val="auto"/>
        </w:r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7058D1" w:rsidRDefault="007058D1" w:rsidP="007058D1">
          <w:pPr>
            <w:pStyle w:val="PublishStatus"/>
          </w:pPr>
          <w:r>
            <w:t>This post was published to Yifan&amp;#039;s Blog at 4:00:27 PM 3/1/2016</w:t>
          </w:r>
        </w:p>
        <w:sdt>
          <w:sdtPr>
            <w:rPr>
              <w:rFonts w:hint="eastAsia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32001E" w:rsidRDefault="007058D1">
              <w:pPr>
                <w:pStyle w:val="Publishwithline"/>
              </w:pPr>
              <w:r>
                <w:rPr>
                  <w:rFonts w:hint="eastAsia"/>
                </w:rPr>
                <w:t xml:space="preserve">HITS </w:t>
              </w:r>
              <w:r>
                <w:t>Algorithm in R</w:t>
              </w:r>
            </w:p>
          </w:sdtContent>
        </w:sdt>
        <w:p w:rsidR="0032001E" w:rsidRDefault="0032001E">
          <w:pPr>
            <w:pStyle w:val="underline"/>
          </w:pPr>
        </w:p>
        <w:p w:rsidR="0032001E" w:rsidRDefault="007058D1">
          <w:pPr>
            <w:pStyle w:val="PadderBetweenControlandBody"/>
          </w:pPr>
        </w:p>
      </w:sdtContent>
    </w:sdt>
    <w:p w:rsidR="007058D1" w:rsidRDefault="007058D1" w:rsidP="007058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This is a rewrite of HITS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fldChar w:fldCharType="begin"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instrText xml:space="preserve"> HYPERLINK "</w:instrTex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instrText>https://en.wikipedia.org/wiki/HITS_algorithm</w:instrTex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instrText xml:space="preserve">" </w:instrTex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fldChar w:fldCharType="separate"/>
      </w:r>
      <w:r w:rsidRPr="00D3044D">
        <w:rPr>
          <w:rStyle w:val="Hyperlink"/>
          <w:rFonts w:ascii="Consolas" w:hAnsi="Consolas" w:cs="Consolas"/>
          <w:sz w:val="19"/>
          <w:szCs w:val="19"/>
          <w:highlight w:val="white"/>
        </w:rPr>
        <w:t>https://en.wikipedia.org/wiki/HITS_algorithm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fldChar w:fldCharType="end"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 in R. Indeed, the adjacent matrix </w:t>
      </w:r>
      <w:proofErr w:type="spellStart"/>
      <w:r w:rsidRPr="007058D1">
        <w:rPr>
          <w:rFonts w:ascii="Consolas" w:hAnsi="Consolas" w:cs="Consolas"/>
          <w:i/>
          <w:color w:val="000000"/>
          <w:sz w:val="19"/>
          <w:szCs w:val="19"/>
          <w:highlight w:val="white"/>
        </w:rPr>
        <w:t>adjmat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 often considered as a sparse matrix, which could be replaced with </w:t>
      </w:r>
      <w:r w:rsidRPr="007058D1">
        <w:rPr>
          <w:rFonts w:ascii="Consolas" w:hAnsi="Consolas" w:cs="Consolas"/>
          <w:b/>
          <w:color w:val="000000"/>
          <w:sz w:val="19"/>
          <w:szCs w:val="19"/>
          <w:highlight w:val="white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 w:rsidRPr="007058D1">
        <w:rPr>
          <w:rFonts w:ascii="Consolas" w:hAnsi="Consolas" w:cs="Consolas"/>
          <w:color w:val="000000"/>
          <w:sz w:val="19"/>
          <w:szCs w:val="19"/>
        </w:rPr>
        <w:t>sparseMatrix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instead.</w:t>
      </w:r>
    </w:p>
    <w:p w:rsidR="007058D1" w:rsidRDefault="007058D1" w:rsidP="007058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58D1" w:rsidRDefault="007058D1" w:rsidP="007058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Length = 100</w:t>
      </w:r>
    </w:p>
    <w:p w:rsidR="007058D1" w:rsidRDefault="007058D1" w:rsidP="007058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##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definition</w:t>
      </w:r>
      <w:proofErr w:type="gramEnd"/>
    </w:p>
    <w:p w:rsidR="007058D1" w:rsidRDefault="007058D1" w:rsidP="007058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##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adjmat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i,j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-&gt;j</w:t>
      </w:r>
    </w:p>
    <w:p w:rsidR="007058D1" w:rsidRDefault="007058D1" w:rsidP="007058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adjmat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matrix(sample(0:1,Length*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Length,replace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c(.9,.1)),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Length,Length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058D1" w:rsidRDefault="007058D1" w:rsidP="007058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iter_times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100</w:t>
      </w:r>
    </w:p>
    <w:p w:rsidR="007058D1" w:rsidRDefault="007058D1" w:rsidP="007058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1e-12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tollerance</w:t>
      </w:r>
      <w:proofErr w:type="spellEnd"/>
    </w:p>
    <w:p w:rsidR="007058D1" w:rsidRDefault="007058D1" w:rsidP="007058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58D1" w:rsidRDefault="007058D1" w:rsidP="007058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#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clean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: row col == all zero</w:t>
      </w:r>
    </w:p>
    <w:p w:rsidR="007058D1" w:rsidRDefault="007058D1" w:rsidP="007058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adjmat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= 1</w:t>
      </w:r>
    </w:p>
    <w:p w:rsidR="007058D1" w:rsidRDefault="007058D1" w:rsidP="007058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58D1" w:rsidRDefault="007058D1" w:rsidP="007058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#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initial</w:t>
      </w:r>
      <w:proofErr w:type="gramEnd"/>
    </w:p>
    <w:p w:rsidR="007058D1" w:rsidRDefault="007058D1" w:rsidP="007058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p.auth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1,Length)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p.auth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the authority score of the page p</w:t>
      </w:r>
    </w:p>
    <w:p w:rsidR="007058D1" w:rsidRDefault="007058D1" w:rsidP="007058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p.hub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1,Length)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p.hub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the hub score of the page p</w:t>
      </w:r>
    </w:p>
    <w:p w:rsidR="007058D1" w:rsidRDefault="007058D1" w:rsidP="007058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58D1" w:rsidRDefault="007058D1" w:rsidP="007058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#'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incomingNeighbors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the set of pages that link to p</w:t>
      </w:r>
    </w:p>
    <w:p w:rsidR="007058D1" w:rsidRDefault="007058D1" w:rsidP="007058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#'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vet is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index (not vector)</w:t>
      </w:r>
    </w:p>
    <w:p w:rsidR="007058D1" w:rsidRDefault="007058D1" w:rsidP="007058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#'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adh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the adjacent matrix</w:t>
      </w:r>
    </w:p>
    <w:p w:rsidR="007058D1" w:rsidRDefault="007058D1" w:rsidP="007058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incomingNeighbors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&lt;-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(vet,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adjmat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7058D1" w:rsidRDefault="007058D1" w:rsidP="007058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which(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adjmat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[,vet]&gt;0)</w:t>
      </w:r>
    </w:p>
    <w:p w:rsidR="007058D1" w:rsidRDefault="007058D1" w:rsidP="007058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058D1" w:rsidRDefault="007058D1" w:rsidP="007058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#'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outcomingNeighbors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the set of pages that link to p</w:t>
      </w:r>
      <w:bookmarkStart w:id="0" w:name="_GoBack"/>
      <w:bookmarkEnd w:id="0"/>
    </w:p>
    <w:p w:rsidR="007058D1" w:rsidRDefault="007058D1" w:rsidP="007058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#'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vet is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index (not vector)</w:t>
      </w:r>
    </w:p>
    <w:p w:rsidR="007058D1" w:rsidRDefault="007058D1" w:rsidP="007058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#'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adh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the adjacent matrix</w:t>
      </w:r>
    </w:p>
    <w:p w:rsidR="007058D1" w:rsidRDefault="007058D1" w:rsidP="007058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outcomingNeighbors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&lt;-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(vet,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adjmat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7058D1" w:rsidRDefault="007058D1" w:rsidP="007058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which(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adjmat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[,vet]&gt;0)</w:t>
      </w:r>
    </w:p>
    <w:p w:rsidR="007058D1" w:rsidRDefault="007058D1" w:rsidP="007058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058D1" w:rsidRDefault="007058D1" w:rsidP="007058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#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start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loop:  run the algorithm for k steps</w:t>
      </w:r>
    </w:p>
    <w:p w:rsidR="007058D1" w:rsidRDefault="007058D1" w:rsidP="007058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1:iter_times){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## TODO: update all authority values first</w:t>
      </w:r>
    </w:p>
    <w:p w:rsidR="007058D1" w:rsidRDefault="007058D1" w:rsidP="007058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p.hubold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p.hub</w:t>
      </w:r>
      <w:proofErr w:type="spellEnd"/>
    </w:p>
    <w:p w:rsidR="007058D1" w:rsidRDefault="007058D1" w:rsidP="007058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norm_factor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7058D1" w:rsidRDefault="007058D1" w:rsidP="007058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1:Length){</w:t>
      </w:r>
    </w:p>
    <w:p w:rsidR="007058D1" w:rsidRDefault="007058D1" w:rsidP="007058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p.auth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[p]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p.hub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incomingNeighbors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p,adjmat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)]);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# use inner for loop</w:t>
      </w:r>
    </w:p>
    <w:p w:rsidR="007058D1" w:rsidRDefault="007058D1" w:rsidP="007058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norm_factor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norm_factor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p.auth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[p]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)^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# calculate the sum of the squared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values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normalise</w:t>
      </w:r>
      <w:proofErr w:type="spellEnd"/>
    </w:p>
    <w:p w:rsidR="007058D1" w:rsidRDefault="007058D1" w:rsidP="007058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7058D1" w:rsidRDefault="007058D1" w:rsidP="007058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7058D1" w:rsidRDefault="007058D1" w:rsidP="007058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p.auth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p.auth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norm_factor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#  update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scores </w:t>
      </w:r>
    </w:p>
    <w:p w:rsidR="007058D1" w:rsidRDefault="007058D1" w:rsidP="007058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norm_factor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=0;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# reset normal factor</w:t>
      </w:r>
    </w:p>
    <w:p w:rsidR="007058D1" w:rsidRDefault="007058D1" w:rsidP="007058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1:Length){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# then update all hub values</w:t>
      </w:r>
    </w:p>
    <w:p w:rsidR="007058D1" w:rsidRDefault="007058D1" w:rsidP="007058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p.hub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[p]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p.auth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outcomingNeighbors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p,adjmat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)]);</w:t>
      </w:r>
    </w:p>
    <w:p w:rsidR="007058D1" w:rsidRDefault="007058D1" w:rsidP="007058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norm_factor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norm_factor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p.hub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[p]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)^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2;</w:t>
      </w:r>
    </w:p>
    <w:p w:rsidR="007058D1" w:rsidRDefault="007058D1" w:rsidP="007058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7058D1" w:rsidRDefault="007058D1" w:rsidP="007058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p.hub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p.hub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norm_factor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normalise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hub values</w:t>
      </w:r>
    </w:p>
    <w:p w:rsidR="007058D1" w:rsidRDefault="007058D1" w:rsidP="007058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7058D1" w:rsidRDefault="007058D1" w:rsidP="007058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(sum(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p.hub-p.hubold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)^2))</w:t>
      </w:r>
    </w:p>
    <w:p w:rsidR="007058D1" w:rsidRDefault="007058D1" w:rsidP="007058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"-change:"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,err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058D1" w:rsidRDefault="007058D1" w:rsidP="007058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(err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058D1" w:rsidRDefault="007058D1" w:rsidP="007058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2001E" w:rsidRDefault="007058D1" w:rsidP="007058D1"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plot(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x=1:Length,p.auth,type=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,col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=2)</w:t>
      </w:r>
    </w:p>
    <w:sectPr w:rsidR="0032001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7058D1"/>
    <w:rsid w:val="0032001E"/>
    <w:rsid w:val="007058D1"/>
    <w:rsid w:val="00AB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9D68D6-C916-4391-83EB-012300F6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character" w:styleId="Hyperlink">
    <w:name w:val="Hyperlink"/>
    <w:basedOn w:val="DefaultParagraphFont"/>
    <w:uiPriority w:val="99"/>
    <w:semiHidden/>
    <w:rsid w:val="007058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ifan%20Yang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D1619-3551-4620-9EEE-E11AEBE4070E}"/>
      </w:docPartPr>
      <w:docPartBody>
        <w:p w:rsidR="00000000" w:rsidRDefault="00C31387">
          <w:r w:rsidRPr="00D3044D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387"/>
    <w:rsid w:val="00C31387"/>
    <w:rsid w:val="00EA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138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>HITS Algorithm in R</PostTitle>
  <PostDate>2016-03-01T21:00:27Z</PostDate>
  <PostID>663</PostID>
  <Category1/>
  <Category2/>
  <Category3/>
  <Category4/>
  <Category5/>
  <Category6/>
  <Category7/>
  <Category8/>
  <Category9/>
  <Category10/>
  <Account>b063f2f0-0d3f-407b-ac9a-b1f0391cc143</Account>
  <Enclosure/>
  <ProviderInfo>
    <PostURL/>
    <API/>
    <Categories/>
    <Trackbacks/>
    <Enclosures/>
    <BlogName/>
    <ImagePostAddress/>
  </ProviderInfo>
  <DefaultAccountEnsured/>
  <PublishedAccount>b063f2f0-0d3f-407b-ac9a-b1f0391cc143</PublishedAccount>
</BlogPostInfo>
</file>

<file path=customXml/itemProps1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post.dotx</Template>
  <TotalTime>10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1</cp:revision>
  <dcterms:created xsi:type="dcterms:W3CDTF">2016-03-01T20:56:00Z</dcterms:created>
  <dcterms:modified xsi:type="dcterms:W3CDTF">2016-03-01T21:06:00Z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